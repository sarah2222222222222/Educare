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23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6D3967" w14:paraId="2757689E" w14:textId="77777777" w:rsidTr="006D3967">
        <w:trPr>
          <w:trHeight w:val="1080"/>
        </w:trPr>
        <w:tc>
          <w:tcPr>
            <w:tcW w:w="5008" w:type="dxa"/>
            <w:vAlign w:val="bottom"/>
          </w:tcPr>
          <w:p w14:paraId="38FFEE30" w14:textId="77777777" w:rsidR="006D3967" w:rsidRPr="006D3967" w:rsidRDefault="006D3967" w:rsidP="006D3967">
            <w:pPr>
              <w:pStyle w:val="Title"/>
              <w:rPr>
                <w:sz w:val="48"/>
                <w:szCs w:val="48"/>
              </w:rPr>
            </w:pPr>
            <w:r w:rsidRPr="006D3967">
              <w:rPr>
                <w:sz w:val="48"/>
                <w:szCs w:val="48"/>
              </w:rPr>
              <w:t>Youssab Ayman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63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82"/>
              <w:gridCol w:w="450"/>
            </w:tblGrid>
            <w:tr w:rsidR="006D3967" w:rsidRPr="009D0878" w14:paraId="597139D4" w14:textId="77777777" w:rsidTr="00F92C4A">
              <w:trPr>
                <w:trHeight w:val="238"/>
              </w:trPr>
              <w:tc>
                <w:tcPr>
                  <w:tcW w:w="418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6172BD" w14:textId="661D88FB" w:rsidR="006D3967" w:rsidRPr="009D0878" w:rsidRDefault="006D3967" w:rsidP="00B862A9">
                  <w:pPr>
                    <w:pStyle w:val="ContactInfo"/>
                    <w:framePr w:hSpace="180" w:wrap="around" w:vAnchor="page" w:hAnchor="margin" w:y="123"/>
                  </w:pPr>
                  <w:r>
                    <w:rPr>
                      <w:sz w:val="18"/>
                    </w:rPr>
                    <w:t>Pyramids Garden 55A-Giza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E7BAB8E" w14:textId="77777777" w:rsidR="006D3967" w:rsidRPr="009D0878" w:rsidRDefault="006D3967" w:rsidP="00B862A9">
                  <w:pPr>
                    <w:pStyle w:val="Icons"/>
                    <w:framePr w:hSpace="180" w:wrap="around" w:vAnchor="page" w:hAnchor="margin" w:y="12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F5548B8" wp14:editId="65D3941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D53DB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D3967" w:rsidRPr="009D0878" w14:paraId="235413E3" w14:textId="77777777" w:rsidTr="00F92C4A">
              <w:trPr>
                <w:trHeight w:val="238"/>
              </w:trPr>
              <w:tc>
                <w:tcPr>
                  <w:tcW w:w="4182" w:type="dxa"/>
                  <w:tcMar>
                    <w:left w:w="720" w:type="dxa"/>
                    <w:right w:w="29" w:type="dxa"/>
                  </w:tcMar>
                </w:tcPr>
                <w:p w14:paraId="67C472A6" w14:textId="77777777" w:rsidR="006D3967" w:rsidRPr="009D0878" w:rsidRDefault="006D3967" w:rsidP="00B862A9">
                  <w:pPr>
                    <w:pStyle w:val="ContactInfo"/>
                    <w:framePr w:hSpace="180" w:wrap="around" w:vAnchor="page" w:hAnchor="margin" w:y="123"/>
                  </w:pPr>
                  <w:r w:rsidRPr="0089619C">
                    <w:rPr>
                      <w:sz w:val="18"/>
                    </w:rPr>
                    <w:t>01552526728</w:t>
                  </w:r>
                </w:p>
              </w:tc>
              <w:tc>
                <w:tcPr>
                  <w:tcW w:w="450" w:type="dxa"/>
                  <w:tcMar>
                    <w:left w:w="0" w:type="dxa"/>
                    <w:right w:w="0" w:type="dxa"/>
                  </w:tcMar>
                </w:tcPr>
                <w:p w14:paraId="766F3513" w14:textId="77777777" w:rsidR="006D3967" w:rsidRPr="009D0878" w:rsidRDefault="006D3967" w:rsidP="00B862A9">
                  <w:pPr>
                    <w:pStyle w:val="Icons"/>
                    <w:framePr w:hSpace="180" w:wrap="around" w:vAnchor="page" w:hAnchor="margin" w:y="12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E4D049" wp14:editId="65172E2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FB52A1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D3967" w:rsidRPr="009D0878" w14:paraId="71B9D572" w14:textId="77777777" w:rsidTr="00F92C4A">
              <w:trPr>
                <w:trHeight w:val="238"/>
              </w:trPr>
              <w:tc>
                <w:tcPr>
                  <w:tcW w:w="4182" w:type="dxa"/>
                  <w:tcMar>
                    <w:left w:w="720" w:type="dxa"/>
                    <w:right w:w="29" w:type="dxa"/>
                  </w:tcMar>
                </w:tcPr>
                <w:p w14:paraId="6B8BBA36" w14:textId="77777777" w:rsidR="006D3967" w:rsidRPr="009D0878" w:rsidRDefault="006D3967" w:rsidP="00B862A9">
                  <w:pPr>
                    <w:pStyle w:val="ContactInfo"/>
                    <w:framePr w:hSpace="180" w:wrap="around" w:vAnchor="page" w:hAnchor="margin" w:y="123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pepoc</w:t>
                  </w:r>
                  <w:r w:rsidRPr="0089619C">
                    <w:rPr>
                      <w:rFonts w:ascii="Calibri" w:eastAsia="Times New Roman" w:hAnsi="Calibri" w:cs="Calibri"/>
                      <w:sz w:val="18"/>
                    </w:rPr>
                    <w:t>ristano@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gmail</w:t>
                  </w:r>
                  <w:r w:rsidRPr="0089619C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50" w:type="dxa"/>
                  <w:tcMar>
                    <w:left w:w="0" w:type="dxa"/>
                    <w:right w:w="0" w:type="dxa"/>
                  </w:tcMar>
                </w:tcPr>
                <w:p w14:paraId="6A73A625" w14:textId="77777777" w:rsidR="006D3967" w:rsidRPr="009D0878" w:rsidRDefault="006D3967" w:rsidP="00B862A9">
                  <w:pPr>
                    <w:pStyle w:val="Icons"/>
                    <w:framePr w:hSpace="180" w:wrap="around" w:vAnchor="page" w:hAnchor="margin" w:y="12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525966" wp14:editId="033C6B1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1C8CE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D3967" w:rsidRPr="009D0878" w14:paraId="272A9836" w14:textId="77777777" w:rsidTr="00F92C4A">
              <w:trPr>
                <w:trHeight w:val="396"/>
              </w:trPr>
              <w:tc>
                <w:tcPr>
                  <w:tcW w:w="4182" w:type="dxa"/>
                  <w:tcMar>
                    <w:left w:w="720" w:type="dxa"/>
                    <w:right w:w="29" w:type="dxa"/>
                  </w:tcMar>
                </w:tcPr>
                <w:p w14:paraId="013E67DC" w14:textId="77777777" w:rsidR="006D3967" w:rsidRPr="009D0878" w:rsidRDefault="006D3967" w:rsidP="00B862A9">
                  <w:pPr>
                    <w:pStyle w:val="ContactInfo"/>
                    <w:framePr w:hSpace="180" w:wrap="around" w:vAnchor="page" w:hAnchor="margin" w:y="123"/>
                  </w:pPr>
                  <w:r w:rsidRPr="0089619C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https://www.linkedin.com/in/youssab-ayman-5ab9801a7/</w:t>
                  </w:r>
                </w:p>
              </w:tc>
              <w:tc>
                <w:tcPr>
                  <w:tcW w:w="450" w:type="dxa"/>
                  <w:tcMar>
                    <w:left w:w="0" w:type="dxa"/>
                    <w:right w:w="0" w:type="dxa"/>
                  </w:tcMar>
                </w:tcPr>
                <w:p w14:paraId="522316B2" w14:textId="77777777" w:rsidR="006D3967" w:rsidRPr="009D0878" w:rsidRDefault="006D3967" w:rsidP="00B862A9">
                  <w:pPr>
                    <w:pStyle w:val="Icons"/>
                    <w:framePr w:hSpace="180" w:wrap="around" w:vAnchor="page" w:hAnchor="margin" w:y="12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E4D3FA" wp14:editId="48A5056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D200C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81E23FD" w14:textId="77777777" w:rsidR="006D3967" w:rsidRDefault="006D3967" w:rsidP="006D3967">
            <w:pPr>
              <w:pStyle w:val="Header"/>
            </w:pPr>
          </w:p>
        </w:tc>
      </w:tr>
    </w:tbl>
    <w:p w14:paraId="672368FA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Motivated Junior Backend Developer with experience in Node.js and a strong foundation in data analysis using Power BI.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>Proficient in SQL for database management and manipulation, with hands-on experience in MVC architecture using C# and SQL.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>Skilled in developing efficient backend systems and leveraging data insights to drive business decisions.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47F1DE7" w14:textId="77777777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3A3A03B9164493A95290E8A0F5F5629"/>
          </w:placeholder>
          <w:temporary/>
          <w:showingPlcHdr/>
          <w15:appearance w15:val="hidden"/>
        </w:sdtPr>
        <w:sdtContent>
          <w:r w:rsidR="004937AE" w:rsidRPr="0089619C">
            <w:rPr>
              <w:sz w:val="28"/>
              <w:szCs w:val="28"/>
            </w:rPr>
            <w:t>Experience</w:t>
          </w:r>
        </w:sdtContent>
      </w:sdt>
    </w:p>
    <w:p w14:paraId="2BAB1404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bookmarkStart w:id="0" w:name="_Hlk192957813"/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Junior Backend Developer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Tech Yard Company,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2025 – Present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D2BA2E9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 and maintain backend services using Node.js and Express.js to support web application functionality.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6E15AD18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Work with SQL databases to design, implement, and optimize queries for efficient data management.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09E5380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Collaborate with cross-functional teams to integrate server-side logic with front-end elements.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64F630FC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Troubleshoot and resolve backend-related issues, ensuring high performance, security, and scalability.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3C22B6E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Contribute to the development of APIs and backend architectures to streamline business operations.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B090CC7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Data Analyst Intern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Amit,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2022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53C04C4" w14:textId="77777777" w:rsidR="0089619C" w:rsidRPr="009B3E5A" w:rsidRDefault="0089619C" w:rsidP="008961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Gained hands-on experience in Power BI, focusing on data visualization and creating insightful business intelligence reports.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6A8F77D7" w14:textId="77777777" w:rsidR="0089619C" w:rsidRPr="009B3E5A" w:rsidRDefault="0089619C" w:rsidP="008961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Developed dashboards and reports to present actionable insights for better decision-making.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1CF56C7E" w14:textId="7568AA84" w:rsidR="0089619C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Software Development Trainee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National Steel Fabrication Co. – NSF Egypt,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2021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bookmarkEnd w:id="0"/>
    <w:p w14:paraId="0E4FDB25" w14:textId="1E101A13" w:rsidR="00F439C9" w:rsidRPr="0089619C" w:rsidRDefault="00000000" w:rsidP="00F439C9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alias w:val="Skills:"/>
          <w:tag w:val="Skills:"/>
          <w:id w:val="-1210261327"/>
          <w:placeholder>
            <w:docPart w:val="EC1BB976F7ED48C9A5ABA6A1208001F8"/>
          </w:placeholder>
          <w:temporary/>
          <w:showingPlcHdr/>
          <w15:appearance w15:val="hidden"/>
        </w:sdtPr>
        <w:sdtContent>
          <w:r w:rsidR="00F439C9" w:rsidRPr="0089619C">
            <w:rPr>
              <w:sz w:val="28"/>
              <w:szCs w:val="28"/>
            </w:rPr>
            <w:t>Skills</w:t>
          </w:r>
        </w:sdtContent>
      </w:sdt>
    </w:p>
    <w:p w14:paraId="3A0B7DB9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Backend Development:</w:t>
      </w:r>
    </w:p>
    <w:p w14:paraId="65E30077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Node.js, Express.js, C#, MVC Architecture, RESTful APIs, API Integration</w:t>
      </w:r>
    </w:p>
    <w:p w14:paraId="5095C266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</w:p>
    <w:p w14:paraId="1C4FB5D9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Database Management &amp; Data Modeling:</w:t>
      </w:r>
    </w:p>
    <w:p w14:paraId="390003CC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SQL, MySQL (Workbench / “Shark”), MongoDB (Mongoose), Database Design and Optimization</w:t>
      </w:r>
    </w:p>
    <w:p w14:paraId="509E8B44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</w:p>
    <w:p w14:paraId="6D518797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Data Analytics &amp; Visualization:</w:t>
      </w:r>
    </w:p>
    <w:p w14:paraId="6BCBAE87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Power BI, Excel, Data Analysis, Data Visualization, Data Modeling</w:t>
      </w:r>
    </w:p>
    <w:p w14:paraId="7FF368DA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</w:p>
    <w:p w14:paraId="380A5E1E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Content Management &amp; Web Development:</w:t>
      </w:r>
    </w:p>
    <w:p w14:paraId="00C98689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WordPress Development, WordPress Theme and Plugin Customization, SEO Optimization for WordPress</w:t>
      </w:r>
    </w:p>
    <w:p w14:paraId="4E3ADCE2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</w:p>
    <w:p w14:paraId="43389CE6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Soft Skills:</w:t>
      </w:r>
    </w:p>
    <w:p w14:paraId="6DE7FDD7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Problem-Solving, Analytical Thinking, Team Collaboration, Communication, Public Speaking, Conflict Management, Team Player, Excellent Time Management Skills</w:t>
      </w:r>
    </w:p>
    <w:p w14:paraId="78021C96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</w:p>
    <w:p w14:paraId="040F8D86" w14:textId="77777777" w:rsidR="00B862A9" w:rsidRP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Other Tools &amp; Systems:</w:t>
      </w:r>
    </w:p>
    <w:p w14:paraId="7B89B2D6" w14:textId="77777777" w:rsidR="00B862A9" w:rsidRDefault="00B862A9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  <w:r w:rsidRPr="00B862A9"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  <w:t>Proficient with Workday</w:t>
      </w:r>
    </w:p>
    <w:p w14:paraId="7326E9BB" w14:textId="77777777" w:rsidR="006923BD" w:rsidRDefault="006923BD" w:rsidP="00B862A9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z w:val="16"/>
          <w:szCs w:val="16"/>
        </w:rPr>
      </w:pPr>
    </w:p>
    <w:p w14:paraId="070B1686" w14:textId="77777777" w:rsidR="006923BD" w:rsidRDefault="006923BD" w:rsidP="006923BD">
      <w:pPr>
        <w:pStyle w:val="Heading1"/>
        <w:pBdr>
          <w:top w:val="single" w:sz="4" w:space="3" w:color="auto"/>
        </w:pBdr>
        <w:rPr>
          <w:sz w:val="24"/>
          <w:szCs w:val="24"/>
        </w:rPr>
      </w:pPr>
    </w:p>
    <w:p w14:paraId="1F9DF0A8" w14:textId="36E19482" w:rsidR="00A06309" w:rsidRPr="006D3967" w:rsidRDefault="00A06309" w:rsidP="006923BD">
      <w:pPr>
        <w:pStyle w:val="Heading1"/>
        <w:pBdr>
          <w:top w:val="single" w:sz="4" w:space="3" w:color="auto"/>
        </w:pBdr>
        <w:rPr>
          <w:sz w:val="24"/>
          <w:szCs w:val="24"/>
        </w:rPr>
      </w:pPr>
      <w:r w:rsidRPr="006D3967">
        <w:rPr>
          <w:sz w:val="24"/>
          <w:szCs w:val="24"/>
        </w:rPr>
        <w:t>Education</w:t>
      </w:r>
    </w:p>
    <w:p w14:paraId="09262CE9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Junior Backend Developer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Tech Yard Company,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2025 – Present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8958BE3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 and maintain backend services using Node.js and Express.js to support web application functionality.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3C244182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Work with SQL databases to design, implement, and optimize queries for efficient data management.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5F1DAFD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Collaborate with cross-functional teams to integrate server-side logic with front-end elements.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3A6AEFAE" w14:textId="77777777" w:rsidR="0089619C" w:rsidRPr="009B3E5A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Troubleshoot and resolve backend-related issues, ensuring high performance, security, and scalability.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3379C2E6" w14:textId="77777777" w:rsidR="0089619C" w:rsidRPr="0089619C" w:rsidRDefault="0089619C" w:rsidP="008961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Contribute to the development of APIs and backend architectures to streamline business operations.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6136BF7A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Data Analyst Intern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Amit,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2022</w:t>
      </w:r>
    </w:p>
    <w:p w14:paraId="0C5CA7EE" w14:textId="77777777" w:rsidR="0089619C" w:rsidRPr="009B3E5A" w:rsidRDefault="0089619C" w:rsidP="008961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lastRenderedPageBreak/>
        <w:t>Gained hands-on experience in Power BI, focusing on data visualization and creating insightful business intelligence reports.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9A30B8F" w14:textId="77777777" w:rsidR="0089619C" w:rsidRPr="009B3E5A" w:rsidRDefault="0089619C" w:rsidP="008961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Developed dashboards and reports to present actionable insights for better decision-making.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EFF4C55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Software Development Trainee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National Steel Fabrication Co. – NSF Egypt,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2021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03203B7D" w14:textId="77777777" w:rsidR="0089619C" w:rsidRPr="009B3E5A" w:rsidRDefault="0089619C" w:rsidP="008961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Improved software efficiency by troubleshooting and resolving coding issues.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0696DF63" w14:textId="77777777" w:rsidR="0089619C" w:rsidRPr="009B3E5A" w:rsidRDefault="0089619C" w:rsidP="008961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Saved time and resources by identifying and fixing bugs before product deployment.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65049C8D" w14:textId="77777777" w:rsidR="0089619C" w:rsidRPr="009B3E5A" w:rsidRDefault="0089619C" w:rsidP="008961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Translated company requirements into written use cases to ensure clear communication and alignment with development teams.</w:t>
      </w:r>
    </w:p>
    <w:p w14:paraId="7CF6B7E8" w14:textId="77777777" w:rsidR="0089619C" w:rsidRDefault="00000000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AADCDB4">
          <v:rect id="_x0000_i1025" style="width:0;height:1.5pt" o:hralign="center" o:hrstd="t" o:hr="t" fillcolor="#a0a0a0" stroked="f"/>
        </w:pict>
      </w:r>
    </w:p>
    <w:p w14:paraId="1FFA4960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B3E5A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5FDDB8B9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Bachelor’s Degree in Computer Science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Future University, Cairo,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2023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58046AAC" w14:textId="77777777" w:rsidR="0089619C" w:rsidRPr="009B3E5A" w:rsidRDefault="0089619C" w:rsidP="008961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GPA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>2.4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3C7D1DAE" w14:textId="77777777" w:rsidR="0089619C" w:rsidRPr="009B3E5A" w:rsidRDefault="0089619C" w:rsidP="008961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Graduation Project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>Face Recognition Attendance System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26E863D8" w14:textId="77777777" w:rsidR="0089619C" w:rsidRPr="009B3E5A" w:rsidRDefault="0089619C" w:rsidP="0089619C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Developed an application integrated with a mobile app to capture attendance through facial recognition.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3C4B21D2" w14:textId="77777777" w:rsidR="0089619C" w:rsidRPr="009B3E5A" w:rsidRDefault="0089619C" w:rsidP="0089619C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The app identifies the user’s face, logs the attendance, and sends the details (date and time) to the user’s account.</w:t>
      </w:r>
      <w:r w:rsidRPr="009B3E5A">
        <w:rPr>
          <w:rFonts w:ascii="Times New Roman" w:eastAsia="Times New Roman" w:hAnsi="Times New Roman" w:cs="Times New Roman"/>
          <w:sz w:val="20"/>
          <w:szCs w:val="20"/>
        </w:rPr>
        <w:t>​</w:t>
      </w:r>
    </w:p>
    <w:p w14:paraId="295D52A7" w14:textId="77777777" w:rsidR="0089619C" w:rsidRPr="009B3E5A" w:rsidRDefault="00000000" w:rsidP="0089619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8B959F2">
          <v:rect id="_x0000_i1026" style="width:0;height:1.5pt" o:hralign="center" o:hrstd="t" o:hr="t" fillcolor="#a0a0a0" stroked="f"/>
        </w:pict>
      </w:r>
    </w:p>
    <w:p w14:paraId="7C389094" w14:textId="77777777" w:rsidR="0089619C" w:rsidRPr="009B3E5A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B3E5A">
        <w:rPr>
          <w:rFonts w:ascii="Times New Roman" w:eastAsia="Times New Roman" w:hAnsi="Times New Roman" w:cs="Times New Roman"/>
          <w:b/>
          <w:bCs/>
          <w:sz w:val="20"/>
          <w:szCs w:val="20"/>
        </w:rPr>
        <w:t>Certifications and Training</w:t>
      </w:r>
    </w:p>
    <w:p w14:paraId="210F7BA6" w14:textId="77777777" w:rsidR="0089619C" w:rsidRPr="009B3E5A" w:rsidRDefault="0089619C" w:rsidP="008961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Microsoft Office Certification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Microsoft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2019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6A0748C6" w14:textId="77777777" w:rsidR="0089619C" w:rsidRPr="009B3E5A" w:rsidRDefault="0089619C" w:rsidP="0089619C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Completed certification program in Microsoft Office, gaining proficiency in Excel, Word, PowerPoint, and Outlook for enhanced productivity and professional use.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347FB9FC" w14:textId="77777777" w:rsidR="0089619C" w:rsidRPr="009B3E5A" w:rsidRDefault="0089619C" w:rsidP="008961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Training at National Steel Fabrication Co. – NSF Egypt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National Steel Fabrication Co. – NSF Egypt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2021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230EBB29" w14:textId="77777777" w:rsidR="0089619C" w:rsidRPr="009B3E5A" w:rsidRDefault="0089619C" w:rsidP="0089619C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Improved software efficiency by troubleshooting and resolving coding issues.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072ED9BB" w14:textId="77777777" w:rsidR="0089619C" w:rsidRPr="009B3E5A" w:rsidRDefault="0089619C" w:rsidP="0089619C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Saved time and resources by identifying and fixing bugs before product deployment.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2B639980" w14:textId="77777777" w:rsidR="0089619C" w:rsidRPr="009B3E5A" w:rsidRDefault="0089619C" w:rsidP="0089619C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Translated company requirements into written use cases to ensure clear communication and alignment with development teams.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270490AE" w14:textId="77777777" w:rsidR="0089619C" w:rsidRPr="009B3E5A" w:rsidRDefault="0089619C" w:rsidP="008961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b/>
          <w:bCs/>
          <w:sz w:val="16"/>
          <w:szCs w:val="16"/>
        </w:rPr>
        <w:t>Training at Amit (Power BI)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 xml:space="preserve"> – </w:t>
      </w:r>
      <w:r w:rsidRPr="0089619C">
        <w:rPr>
          <w:rFonts w:ascii="Times New Roman" w:eastAsia="Times New Roman" w:hAnsi="Times New Roman" w:cs="Times New Roman"/>
          <w:sz w:val="16"/>
          <w:szCs w:val="16"/>
        </w:rPr>
        <w:t xml:space="preserve">Amit | </w:t>
      </w:r>
      <w:r w:rsidRPr="0089619C">
        <w:rPr>
          <w:rFonts w:ascii="Times New Roman" w:eastAsia="Times New Roman" w:hAnsi="Times New Roman" w:cs="Times New Roman"/>
          <w:i/>
          <w:iCs/>
          <w:sz w:val="16"/>
          <w:szCs w:val="16"/>
        </w:rPr>
        <w:t>2022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752F1A21" w14:textId="77777777" w:rsidR="0089619C" w:rsidRPr="009B3E5A" w:rsidRDefault="0089619C" w:rsidP="0089619C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Gained hands-on experience in Power BI, focusing on data visualization and creating insightful business intelligence reports.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2B0A69A9" w14:textId="77777777" w:rsidR="0089619C" w:rsidRPr="009B3E5A" w:rsidRDefault="0089619C" w:rsidP="0089619C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Developed dashboards and reports to present actionable insights for better decision-making.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49845408" w14:textId="77777777" w:rsidR="0089619C" w:rsidRPr="009B3E5A" w:rsidRDefault="00000000" w:rsidP="0089619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9BC4D70">
          <v:rect id="_x0000_i1027" style="width:0;height:1.5pt" o:hralign="center" o:hrstd="t" o:hr="t" fillcolor="#a0a0a0" stroked="f"/>
        </w:pict>
      </w:r>
    </w:p>
    <w:p w14:paraId="7498965D" w14:textId="77777777" w:rsidR="0089619C" w:rsidRPr="006D3967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3967">
        <w:rPr>
          <w:rFonts w:ascii="Times New Roman" w:eastAsia="Times New Roman" w:hAnsi="Times New Roman" w:cs="Times New Roman"/>
          <w:b/>
          <w:bCs/>
          <w:sz w:val="20"/>
          <w:szCs w:val="20"/>
        </w:rPr>
        <w:t>Projects</w:t>
      </w:r>
    </w:p>
    <w:p w14:paraId="1CCD575D" w14:textId="77777777" w:rsidR="0089619C" w:rsidRPr="00B862A9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b/>
          <w:bCs/>
          <w:color w:val="auto"/>
          <w:sz w:val="16"/>
          <w:szCs w:val="16"/>
        </w:rPr>
        <w:t>Backend Development with Node.js - E-commerce Platform</w:t>
      </w:r>
    </w:p>
    <w:p w14:paraId="0C9D3BB8" w14:textId="77777777" w:rsidR="0089619C" w:rsidRPr="009B3E5A" w:rsidRDefault="0089619C" w:rsidP="008961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Developed a scalable e-commerce platform using Node.js and Express.js to handle backend operations, including user authentication, product management, and order processing.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0708A66A" w14:textId="77777777" w:rsidR="0089619C" w:rsidRPr="009B3E5A" w:rsidRDefault="0089619C" w:rsidP="008961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Integrated SQL databases for managing user data, inventory, and transactions, ensuring efficient data storage and retrieval.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71E4D632" w14:textId="77777777" w:rsidR="0089619C" w:rsidRPr="009B3E5A" w:rsidRDefault="0089619C" w:rsidP="008961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Optimized backend APIs for performance, enabling the platform to handle high traffic and large transaction volumes seamlessly.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72FA2403" w14:textId="77777777" w:rsidR="0089619C" w:rsidRPr="009B3E5A" w:rsidRDefault="0089619C" w:rsidP="008961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sz w:val="16"/>
          <w:szCs w:val="16"/>
        </w:rPr>
        <w:t>Implemented security measures to protect user data and ensure secure payment processing.</w:t>
      </w:r>
      <w:r w:rsidRPr="009B3E5A">
        <w:rPr>
          <w:rFonts w:ascii="Times New Roman" w:eastAsia="Times New Roman" w:hAnsi="Times New Roman" w:cs="Times New Roman"/>
          <w:sz w:val="16"/>
          <w:szCs w:val="16"/>
        </w:rPr>
        <w:t>​</w:t>
      </w:r>
    </w:p>
    <w:p w14:paraId="01447E01" w14:textId="476BDDFA" w:rsidR="0089619C" w:rsidRPr="00B862A9" w:rsidRDefault="0089619C" w:rsidP="0089619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b/>
          <w:bCs/>
          <w:color w:val="auto"/>
          <w:sz w:val="16"/>
          <w:szCs w:val="16"/>
        </w:rPr>
        <w:t>C# &amp; SQL - Max App (Windows, MVC Architecture)</w:t>
      </w:r>
      <w:r w:rsidR="00B862A9" w:rsidRPr="00B862A9">
        <w:rPr>
          <w:rFonts w:ascii="Times New Roman" w:eastAsia="Times New Roman" w:hAnsi="Times New Roman" w:cs="Times New Roman"/>
          <w:b/>
          <w:bCs/>
          <w:color w:val="auto"/>
          <w:sz w:val="16"/>
          <w:szCs w:val="16"/>
        </w:rPr>
        <w:t>.</w:t>
      </w:r>
    </w:p>
    <w:p w14:paraId="71138587" w14:textId="0744EB58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B862A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Project: </w:t>
      </w:r>
      <w:r w:rsidRPr="00B862A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Tech yard</w:t>
      </w:r>
      <w:r w:rsidRPr="00B862A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Website – Full Backend with Node.js &amp; MongoDB (Mongoose)</w:t>
      </w:r>
    </w:p>
    <w:p w14:paraId="4E0B05B0" w14:textId="3C5BF127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>Built the complete backend architecture for Tech yard website using Node.js, Express.js, and MongoDB with Mongoose ODM for efficient and scalable data modeling.</w:t>
      </w:r>
    </w:p>
    <w:p w14:paraId="72BBFD7C" w14:textId="0BED6D0B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>Designed and developed RESTful APIs to manage user registration, login (with JWT authentication), product listings, shopping cart, and order management.</w:t>
      </w:r>
    </w:p>
    <w:p w14:paraId="4469F91A" w14:textId="188B40F5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lastRenderedPageBreak/>
        <w:t>Structured MongoDB schemas using Mongoose to efficiently handle relational-like data for products, users, and orders.</w:t>
      </w:r>
    </w:p>
    <w:p w14:paraId="2914B4BC" w14:textId="3147C83A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>Integrated error handling, middleware, and route validation to improve backend maintainability and security.</w:t>
      </w:r>
    </w:p>
    <w:p w14:paraId="630E9466" w14:textId="29D92F04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>Ensured backend performance and scalability through database indexing and optimized query logic.</w:t>
      </w:r>
    </w:p>
    <w:p w14:paraId="445B1964" w14:textId="415FF01C" w:rsid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>Collaborated with frontend developers by providing clear API documentation and consistent data contracts for seamless integration.</w:t>
      </w:r>
    </w:p>
    <w:p w14:paraId="1948982A" w14:textId="77777777" w:rsidR="00B862A9" w:rsidRPr="00B862A9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B862A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Supplier Quality Analysis with Power BI</w:t>
      </w:r>
    </w:p>
    <w:p w14:paraId="1102553C" w14:textId="77777777" w:rsidR="00B862A9" w:rsidRPr="00B862A9" w:rsidRDefault="00B862A9" w:rsidP="00B862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Developed an interactive dashboard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using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Power BI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to analyze and visualize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supplier quality metrics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>, including defect rates, production times, and delivery performance.</w:t>
      </w:r>
    </w:p>
    <w:p w14:paraId="218C8756" w14:textId="77777777" w:rsidR="00B862A9" w:rsidRPr="00B862A9" w:rsidRDefault="00B862A9" w:rsidP="00B862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Integrated data from multiple sources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(Excel, CSV, SQL) to create a unified dataset, enabling comprehensive analysis of supplier performance over time.</w:t>
      </w:r>
    </w:p>
    <w:p w14:paraId="2730ABFC" w14:textId="77777777" w:rsidR="00B862A9" w:rsidRPr="00B862A9" w:rsidRDefault="00B862A9" w:rsidP="00B862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Utilized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Power Query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for data transformation and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DAX (Data Analysis Expressions)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to create dynamic and calculated metrics such as quality score, defect trends, and production efficiency.</w:t>
      </w:r>
    </w:p>
    <w:p w14:paraId="1142AFCD" w14:textId="77777777" w:rsidR="00B862A9" w:rsidRPr="00B862A9" w:rsidRDefault="00B862A9" w:rsidP="00B862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Created visually engaging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charts, graphs, and KPI indicators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that provide actionable insights to improve supplier relationships and decision-making.</w:t>
      </w:r>
    </w:p>
    <w:p w14:paraId="465F095D" w14:textId="77777777" w:rsidR="00B862A9" w:rsidRPr="00B862A9" w:rsidRDefault="00B862A9" w:rsidP="00B862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Applied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data modeling techniques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to handle complex relationships between various supplier attributes and quality metrics.</w:t>
      </w:r>
    </w:p>
    <w:p w14:paraId="46F70FF9" w14:textId="77777777" w:rsidR="00B862A9" w:rsidRPr="00B862A9" w:rsidRDefault="00B862A9" w:rsidP="00B862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Developed automated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reporting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and </w:t>
      </w:r>
      <w:r w:rsidRPr="00B862A9">
        <w:rPr>
          <w:rFonts w:ascii="Times New Roman" w:eastAsia="Times New Roman" w:hAnsi="Times New Roman" w:cs="Times New Roman"/>
          <w:b/>
          <w:bCs/>
          <w:sz w:val="16"/>
          <w:szCs w:val="16"/>
        </w:rPr>
        <w:t>alert systems</w:t>
      </w:r>
      <w:r w:rsidRPr="00B862A9">
        <w:rPr>
          <w:rFonts w:ascii="Times New Roman" w:eastAsia="Times New Roman" w:hAnsi="Times New Roman" w:cs="Times New Roman"/>
          <w:sz w:val="16"/>
          <w:szCs w:val="16"/>
        </w:rPr>
        <w:t xml:space="preserve"> to notify stakeholders when quality metrics fall below acceptable thresholds.</w:t>
      </w:r>
    </w:p>
    <w:p w14:paraId="1EBE4549" w14:textId="77777777" w:rsidR="00B862A9" w:rsidRPr="009B3E5A" w:rsidRDefault="00B862A9" w:rsidP="00B862A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</w:p>
    <w:p w14:paraId="6A61BB30" w14:textId="720B242F" w:rsidR="0089619C" w:rsidRPr="006D3967" w:rsidRDefault="006D3967" w:rsidP="006D3967">
      <w:pPr>
        <w:pStyle w:val="Heading1"/>
      </w:pPr>
      <w:r w:rsidRPr="0089619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Languages</w:t>
      </w:r>
      <w:r w:rsidR="0089619C" w:rsidRPr="0089619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:</w:t>
      </w:r>
    </w:p>
    <w:p w14:paraId="42571447" w14:textId="77777777" w:rsidR="0089619C" w:rsidRPr="0089619C" w:rsidRDefault="0089619C" w:rsidP="008961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color w:val="auto"/>
          <w:sz w:val="16"/>
          <w:szCs w:val="16"/>
        </w:rPr>
        <w:t>Arabic (Native)</w:t>
      </w:r>
    </w:p>
    <w:p w14:paraId="21B1BA97" w14:textId="77777777" w:rsidR="0089619C" w:rsidRPr="0089619C" w:rsidRDefault="0089619C" w:rsidP="008961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color w:val="auto"/>
          <w:sz w:val="16"/>
          <w:szCs w:val="16"/>
        </w:rPr>
        <w:t>English (Fluent)</w:t>
      </w:r>
    </w:p>
    <w:p w14:paraId="3A5001AE" w14:textId="77777777" w:rsidR="0089619C" w:rsidRPr="0089619C" w:rsidRDefault="0089619C" w:rsidP="008961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89619C">
        <w:rPr>
          <w:rFonts w:ascii="Times New Roman" w:eastAsia="Times New Roman" w:hAnsi="Times New Roman" w:cs="Times New Roman"/>
          <w:color w:val="auto"/>
          <w:sz w:val="16"/>
          <w:szCs w:val="16"/>
        </w:rPr>
        <w:t>German (Intermediate)</w:t>
      </w:r>
    </w:p>
    <w:sectPr w:rsidR="0089619C" w:rsidRPr="0089619C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40E09" w14:textId="77777777" w:rsidR="00713E0C" w:rsidRDefault="00713E0C" w:rsidP="00725803">
      <w:pPr>
        <w:spacing w:after="0"/>
      </w:pPr>
      <w:r>
        <w:separator/>
      </w:r>
    </w:p>
  </w:endnote>
  <w:endnote w:type="continuationSeparator" w:id="0">
    <w:p w14:paraId="259218F0" w14:textId="77777777" w:rsidR="00713E0C" w:rsidRDefault="00713E0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C1EFE7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BD44E" w14:textId="77777777" w:rsidR="00713E0C" w:rsidRDefault="00713E0C" w:rsidP="00725803">
      <w:pPr>
        <w:spacing w:after="0"/>
      </w:pPr>
      <w:r>
        <w:separator/>
      </w:r>
    </w:p>
  </w:footnote>
  <w:footnote w:type="continuationSeparator" w:id="0">
    <w:p w14:paraId="54AB76C6" w14:textId="77777777" w:rsidR="00713E0C" w:rsidRDefault="00713E0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E7681"/>
    <w:multiLevelType w:val="multilevel"/>
    <w:tmpl w:val="ED0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F5990"/>
    <w:multiLevelType w:val="multilevel"/>
    <w:tmpl w:val="3FA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B4E15"/>
    <w:multiLevelType w:val="multilevel"/>
    <w:tmpl w:val="A102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C25A7"/>
    <w:multiLevelType w:val="multilevel"/>
    <w:tmpl w:val="67CC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03A03C4"/>
    <w:multiLevelType w:val="multilevel"/>
    <w:tmpl w:val="265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50646"/>
    <w:multiLevelType w:val="multilevel"/>
    <w:tmpl w:val="CB1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F6C95"/>
    <w:multiLevelType w:val="multilevel"/>
    <w:tmpl w:val="ACD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F5C60"/>
    <w:multiLevelType w:val="multilevel"/>
    <w:tmpl w:val="1CD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C22CE"/>
    <w:multiLevelType w:val="multilevel"/>
    <w:tmpl w:val="C91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027348">
    <w:abstractNumId w:val="13"/>
  </w:num>
  <w:num w:numId="2" w16cid:durableId="593442400">
    <w:abstractNumId w:val="7"/>
  </w:num>
  <w:num w:numId="3" w16cid:durableId="1457870398">
    <w:abstractNumId w:val="6"/>
  </w:num>
  <w:num w:numId="4" w16cid:durableId="18679869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8968781">
    <w:abstractNumId w:val="8"/>
  </w:num>
  <w:num w:numId="6" w16cid:durableId="501243602">
    <w:abstractNumId w:val="14"/>
  </w:num>
  <w:num w:numId="7" w16cid:durableId="612173447">
    <w:abstractNumId w:val="5"/>
  </w:num>
  <w:num w:numId="8" w16cid:durableId="1759059889">
    <w:abstractNumId w:val="4"/>
  </w:num>
  <w:num w:numId="9" w16cid:durableId="998458854">
    <w:abstractNumId w:val="3"/>
  </w:num>
  <w:num w:numId="10" w16cid:durableId="160238974">
    <w:abstractNumId w:val="2"/>
  </w:num>
  <w:num w:numId="11" w16cid:durableId="931814958">
    <w:abstractNumId w:val="1"/>
  </w:num>
  <w:num w:numId="12" w16cid:durableId="1442140657">
    <w:abstractNumId w:val="0"/>
  </w:num>
  <w:num w:numId="13" w16cid:durableId="237330976">
    <w:abstractNumId w:val="15"/>
  </w:num>
  <w:num w:numId="14" w16cid:durableId="2078625456">
    <w:abstractNumId w:val="10"/>
  </w:num>
  <w:num w:numId="15" w16cid:durableId="2039890644">
    <w:abstractNumId w:val="12"/>
  </w:num>
  <w:num w:numId="16" w16cid:durableId="1213352158">
    <w:abstractNumId w:val="9"/>
  </w:num>
  <w:num w:numId="17" w16cid:durableId="1728720747">
    <w:abstractNumId w:val="11"/>
  </w:num>
  <w:num w:numId="18" w16cid:durableId="151650685">
    <w:abstractNumId w:val="16"/>
  </w:num>
  <w:num w:numId="19" w16cid:durableId="955335517">
    <w:abstractNumId w:val="17"/>
  </w:num>
  <w:num w:numId="20" w16cid:durableId="278536250">
    <w:abstractNumId w:val="19"/>
  </w:num>
  <w:num w:numId="21" w16cid:durableId="559053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9C"/>
    <w:rsid w:val="00011A34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64024"/>
    <w:rsid w:val="001B0955"/>
    <w:rsid w:val="00227784"/>
    <w:rsid w:val="0023705D"/>
    <w:rsid w:val="00250A31"/>
    <w:rsid w:val="00251C13"/>
    <w:rsid w:val="002922D0"/>
    <w:rsid w:val="00326FCC"/>
    <w:rsid w:val="00340B03"/>
    <w:rsid w:val="00380AE7"/>
    <w:rsid w:val="003A6943"/>
    <w:rsid w:val="003D24C5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7F6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923BD"/>
    <w:rsid w:val="006C08A0"/>
    <w:rsid w:val="006C47D8"/>
    <w:rsid w:val="006D2D08"/>
    <w:rsid w:val="006D3967"/>
    <w:rsid w:val="006F26A2"/>
    <w:rsid w:val="0070237E"/>
    <w:rsid w:val="00713E0C"/>
    <w:rsid w:val="00725803"/>
    <w:rsid w:val="00725CB5"/>
    <w:rsid w:val="007307A3"/>
    <w:rsid w:val="00752315"/>
    <w:rsid w:val="007C211F"/>
    <w:rsid w:val="007C26CB"/>
    <w:rsid w:val="007F3012"/>
    <w:rsid w:val="00857E6B"/>
    <w:rsid w:val="00864844"/>
    <w:rsid w:val="0089619C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4065A"/>
    <w:rsid w:val="00AD13CB"/>
    <w:rsid w:val="00AD3FD8"/>
    <w:rsid w:val="00B370A8"/>
    <w:rsid w:val="00B862A9"/>
    <w:rsid w:val="00BC7376"/>
    <w:rsid w:val="00BD49B5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579B5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EBE2F"/>
  <w15:chartTrackingRefBased/>
  <w15:docId w15:val="{C5F25463-ED9B-49F1-AEB4-7057EA40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\AppData\Roaming\Microsoft\Templates\ATS%20clas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A3A03B9164493A95290E8A0F5F5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E30D-CE5E-4667-8530-C8D2C98DE777}"/>
      </w:docPartPr>
      <w:docPartBody>
        <w:p w:rsidR="00832D2D" w:rsidRDefault="006718CF">
          <w:pPr>
            <w:pStyle w:val="C3A3A03B9164493A95290E8A0F5F5629"/>
          </w:pPr>
          <w:r w:rsidRPr="00AD3FD8">
            <w:t>Experience</w:t>
          </w:r>
        </w:p>
      </w:docPartBody>
    </w:docPart>
    <w:docPart>
      <w:docPartPr>
        <w:name w:val="EC1BB976F7ED48C9A5ABA6A12080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89C4D-F2E6-43CC-A179-0A34EFBA126E}"/>
      </w:docPartPr>
      <w:docPartBody>
        <w:p w:rsidR="00832D2D" w:rsidRDefault="006718CF">
          <w:pPr>
            <w:pStyle w:val="EC1BB976F7ED48C9A5ABA6A1208001F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CF"/>
    <w:rsid w:val="00326FCC"/>
    <w:rsid w:val="006718CF"/>
    <w:rsid w:val="0068406E"/>
    <w:rsid w:val="00832D2D"/>
    <w:rsid w:val="00F1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A3A03B9164493A95290E8A0F5F5629">
    <w:name w:val="C3A3A03B9164493A95290E8A0F5F5629"/>
  </w:style>
  <w:style w:type="paragraph" w:customStyle="1" w:styleId="EC1BB976F7ED48C9A5ABA6A1208001F8">
    <w:name w:val="EC1BB976F7ED48C9A5ABA6A12080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4220B-2F40-4A1D-B67B-7C0651DB1E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resume.dotx</Template>
  <TotalTime>15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4</cp:revision>
  <cp:lastPrinted>2025-04-22T13:39:00Z</cp:lastPrinted>
  <dcterms:created xsi:type="dcterms:W3CDTF">2025-03-15T16:59:00Z</dcterms:created>
  <dcterms:modified xsi:type="dcterms:W3CDTF">2025-04-22T13:39:00Z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